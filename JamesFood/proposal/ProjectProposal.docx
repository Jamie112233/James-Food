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2D94" w14:textId="77777777" w:rsidR="00C851FC" w:rsidRDefault="00C851FC">
      <w:r>
        <w:rPr>
          <w:noProof/>
        </w:rPr>
        <mc:AlternateContent>
          <mc:Choice Requires="wpg">
            <w:drawing>
              <wp:anchor distT="0" distB="0" distL="114300" distR="114300" simplePos="0" relativeHeight="251708416" behindDoc="1" locked="1" layoutInCell="1" allowOverlap="1" wp14:anchorId="3ED09F55" wp14:editId="647D4F3A">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549F567" id="Group 2" o:spid="_x0000_s1026"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Style w:val="TableGrid"/>
        <w:tblW w:w="0" w:type="auto"/>
        <w:tblBorders>
          <w:bottom w:val="single" w:sz="48" w:space="0" w:color="D73A2C" w:themeColor="accent1"/>
        </w:tblBorders>
        <w:tblLook w:val="04A0" w:firstRow="1" w:lastRow="0" w:firstColumn="1" w:lastColumn="0" w:noHBand="0" w:noVBand="1"/>
      </w:tblPr>
      <w:tblGrid>
        <w:gridCol w:w="9360"/>
      </w:tblGrid>
      <w:tr w:rsidR="009335A5" w:rsidRPr="004250C9" w14:paraId="7D77D77E" w14:textId="77777777" w:rsidTr="00C851FC">
        <w:trPr>
          <w:trHeight w:hRule="exact" w:val="1584"/>
        </w:trPr>
        <w:tc>
          <w:tcPr>
            <w:tcW w:w="9360" w:type="dxa"/>
            <w:vAlign w:val="bottom"/>
          </w:tcPr>
          <w:p w14:paraId="78EB7F19" w14:textId="6742AFB9" w:rsidR="009335A5" w:rsidRPr="004250C9" w:rsidRDefault="00661640" w:rsidP="00E33E6F">
            <w:pPr>
              <w:pStyle w:val="Title"/>
              <w:rPr>
                <w:sz w:val="56"/>
                <w:szCs w:val="48"/>
              </w:rPr>
            </w:pPr>
            <w:sdt>
              <w:sdtPr>
                <w:rPr>
                  <w:sz w:val="56"/>
                  <w:szCs w:val="48"/>
                </w:rPr>
                <w:id w:val="1576552759"/>
                <w:placeholder>
                  <w:docPart w:val="88CFDEF1451E4711844EEBC932964CDC"/>
                </w:placeholder>
                <w15:appearance w15:val="hidden"/>
              </w:sdtPr>
              <w:sdtEndPr/>
              <w:sdtContent>
                <w:r w:rsidR="005D3878">
                  <w:rPr>
                    <w:sz w:val="56"/>
                    <w:szCs w:val="48"/>
                  </w:rPr>
                  <w:t>Project Proposal</w:t>
                </w:r>
              </w:sdtContent>
            </w:sdt>
          </w:p>
        </w:tc>
      </w:tr>
      <w:tr w:rsidR="009335A5" w:rsidRPr="004250C9" w14:paraId="14E36CE2" w14:textId="77777777" w:rsidTr="00C851FC">
        <w:trPr>
          <w:trHeight w:hRule="exact" w:val="1584"/>
        </w:trPr>
        <w:tc>
          <w:tcPr>
            <w:tcW w:w="9360" w:type="dxa"/>
            <w:tcBorders>
              <w:bottom w:val="nil"/>
            </w:tcBorders>
            <w:vAlign w:val="bottom"/>
          </w:tcPr>
          <w:p w14:paraId="7992EEE3" w14:textId="2DDC59BD" w:rsidR="009335A5" w:rsidRPr="004250C9" w:rsidRDefault="009335A5" w:rsidP="00E33E6F">
            <w:pPr>
              <w:pStyle w:val="Title"/>
              <w:rPr>
                <w:sz w:val="56"/>
                <w:szCs w:val="48"/>
              </w:rPr>
            </w:pPr>
          </w:p>
        </w:tc>
      </w:tr>
      <w:tr w:rsidR="009335A5" w:rsidRPr="004250C9" w14:paraId="47FBE020" w14:textId="77777777" w:rsidTr="00C851FC">
        <w:trPr>
          <w:trHeight w:hRule="exact" w:val="1584"/>
        </w:trPr>
        <w:tc>
          <w:tcPr>
            <w:tcW w:w="9360" w:type="dxa"/>
            <w:tcBorders>
              <w:bottom w:val="nil"/>
            </w:tcBorders>
            <w:vAlign w:val="bottom"/>
          </w:tcPr>
          <w:p w14:paraId="73D4DBA9" w14:textId="547139A4" w:rsidR="009335A5" w:rsidRPr="004250C9" w:rsidRDefault="0052728E" w:rsidP="00E33E6F">
            <w:pPr>
              <w:pStyle w:val="Title"/>
              <w:rPr>
                <w:sz w:val="56"/>
                <w:szCs w:val="48"/>
              </w:rPr>
            </w:pPr>
            <w:r>
              <w:rPr>
                <w:sz w:val="56"/>
                <w:szCs w:val="48"/>
              </w:rPr>
              <w:t>WinniWear</w:t>
            </w:r>
          </w:p>
        </w:tc>
      </w:tr>
      <w:tr w:rsidR="009335A5" w:rsidRPr="004250C9" w14:paraId="26FD855B" w14:textId="77777777" w:rsidTr="00C851FC">
        <w:trPr>
          <w:trHeight w:hRule="exact" w:val="576"/>
        </w:trPr>
        <w:tc>
          <w:tcPr>
            <w:tcW w:w="9360" w:type="dxa"/>
            <w:tcBorders>
              <w:top w:val="nil"/>
            </w:tcBorders>
            <w:vAlign w:val="center"/>
          </w:tcPr>
          <w:p w14:paraId="24D1FDAC" w14:textId="77777777" w:rsidR="009335A5" w:rsidRPr="004250C9" w:rsidRDefault="009335A5" w:rsidP="00E33E6F">
            <w:pPr>
              <w:pStyle w:val="Subtitle"/>
              <w:rPr>
                <w:sz w:val="56"/>
                <w:szCs w:val="48"/>
              </w:rPr>
            </w:pPr>
          </w:p>
        </w:tc>
      </w:tr>
      <w:tr w:rsidR="009335A5" w:rsidRPr="004250C9" w14:paraId="60A0B9D6" w14:textId="77777777" w:rsidTr="00C851FC">
        <w:trPr>
          <w:trHeight w:hRule="exact" w:val="864"/>
        </w:trPr>
        <w:tc>
          <w:tcPr>
            <w:tcW w:w="9360" w:type="dxa"/>
            <w:tcBorders>
              <w:bottom w:val="nil"/>
            </w:tcBorders>
            <w:vAlign w:val="center"/>
          </w:tcPr>
          <w:p w14:paraId="66F1ADAD" w14:textId="0A339A28" w:rsidR="009335A5" w:rsidRPr="004250C9" w:rsidRDefault="00661640" w:rsidP="00E33E6F">
            <w:pPr>
              <w:pStyle w:val="Subtitle"/>
              <w:rPr>
                <w:sz w:val="56"/>
                <w:szCs w:val="48"/>
              </w:rPr>
            </w:pPr>
            <w:sdt>
              <w:sdtPr>
                <w:rPr>
                  <w:sz w:val="56"/>
                  <w:szCs w:val="48"/>
                </w:rPr>
                <w:id w:val="-1695139109"/>
                <w:placeholder>
                  <w:docPart w:val="816D354D93474616954E06FDFA70B4EC"/>
                </w:placeholder>
                <w15:appearance w15:val="hidden"/>
              </w:sdtPr>
              <w:sdtEndPr/>
              <w:sdtContent>
                <w:r w:rsidR="005F6183">
                  <w:rPr>
                    <w:sz w:val="32"/>
                    <w:szCs w:val="24"/>
                  </w:rPr>
                  <w:t>M</w:t>
                </w:r>
                <w:r w:rsidR="004250C9" w:rsidRPr="004250C9">
                  <w:rPr>
                    <w:sz w:val="32"/>
                    <w:szCs w:val="24"/>
                  </w:rPr>
                  <w:t>a</w:t>
                </w:r>
                <w:r w:rsidR="005F6183">
                  <w:rPr>
                    <w:sz w:val="32"/>
                    <w:szCs w:val="24"/>
                  </w:rPr>
                  <w:t>rch</w:t>
                </w:r>
                <w:r w:rsidR="004250C9" w:rsidRPr="004250C9">
                  <w:rPr>
                    <w:sz w:val="32"/>
                    <w:szCs w:val="24"/>
                  </w:rPr>
                  <w:t xml:space="preserve"> </w:t>
                </w:r>
                <w:r w:rsidR="005F6183">
                  <w:rPr>
                    <w:sz w:val="32"/>
                    <w:szCs w:val="24"/>
                  </w:rPr>
                  <w:t>15</w:t>
                </w:r>
                <w:r w:rsidR="005F6183" w:rsidRPr="005F6183">
                  <w:rPr>
                    <w:sz w:val="32"/>
                    <w:szCs w:val="24"/>
                    <w:vertAlign w:val="superscript"/>
                  </w:rPr>
                  <w:t>th</w:t>
                </w:r>
                <w:r w:rsidR="004250C9" w:rsidRPr="004250C9">
                  <w:rPr>
                    <w:sz w:val="32"/>
                    <w:szCs w:val="24"/>
                  </w:rPr>
                  <w:t>, 2024</w:t>
                </w:r>
              </w:sdtContent>
            </w:sdt>
          </w:p>
        </w:tc>
      </w:tr>
      <w:tr w:rsidR="009335A5" w:rsidRPr="004250C9" w14:paraId="342539E7" w14:textId="77777777" w:rsidTr="00C851FC">
        <w:trPr>
          <w:trHeight w:val="364"/>
        </w:trPr>
        <w:tc>
          <w:tcPr>
            <w:tcW w:w="9360" w:type="dxa"/>
            <w:tcBorders>
              <w:bottom w:val="nil"/>
            </w:tcBorders>
          </w:tcPr>
          <w:sdt>
            <w:sdtPr>
              <w:rPr>
                <w:sz w:val="56"/>
                <w:szCs w:val="48"/>
              </w:rPr>
              <w:id w:val="-1978595432"/>
              <w:placeholder>
                <w:docPart w:val="049E6252855047888043862D50DBBA0F"/>
              </w:placeholder>
              <w15:appearance w15:val="hidden"/>
            </w:sdtPr>
            <w:sdtEndPr/>
            <w:sdtContent>
              <w:p w14:paraId="1106277A" w14:textId="0EBB4355" w:rsidR="009335A5" w:rsidRPr="00F86F09" w:rsidRDefault="004250C9" w:rsidP="00F86F09">
                <w:pPr>
                  <w:pStyle w:val="Heading2"/>
                  <w:rPr>
                    <w:sz w:val="56"/>
                    <w:szCs w:val="48"/>
                  </w:rPr>
                </w:pPr>
                <w:r>
                  <w:rPr>
                    <w:sz w:val="56"/>
                    <w:szCs w:val="48"/>
                  </w:rPr>
                  <w:t xml:space="preserve">ARMANDO </w:t>
                </w:r>
                <w:r w:rsidR="00135AE2" w:rsidRPr="00135AE2">
                  <w:rPr>
                    <w:sz w:val="56"/>
                    <w:szCs w:val="48"/>
                  </w:rPr>
                  <w:t>GALÁN</w:t>
                </w:r>
                <w:r>
                  <w:rPr>
                    <w:sz w:val="56"/>
                    <w:szCs w:val="48"/>
                  </w:rPr>
                  <w:t xml:space="preserve"> CEDEÑO</w:t>
                </w:r>
                <w:r w:rsidR="00F86F09">
                  <w:rPr>
                    <w:sz w:val="56"/>
                    <w:szCs w:val="48"/>
                  </w:rPr>
                  <w:t xml:space="preserve"> 0392790</w:t>
                </w:r>
              </w:p>
            </w:sdtContent>
          </w:sdt>
        </w:tc>
      </w:tr>
      <w:tr w:rsidR="009335A5" w:rsidRPr="004250C9" w14:paraId="7AFC1929" w14:textId="77777777" w:rsidTr="00C851FC">
        <w:trPr>
          <w:trHeight w:val="1993"/>
        </w:trPr>
        <w:tc>
          <w:tcPr>
            <w:tcW w:w="9360" w:type="dxa"/>
            <w:tcBorders>
              <w:bottom w:val="nil"/>
            </w:tcBorders>
          </w:tcPr>
          <w:p w14:paraId="132B30CE" w14:textId="27EBFF05" w:rsidR="009335A5" w:rsidRPr="004250C9" w:rsidRDefault="00135AE2" w:rsidP="00194A6B">
            <w:pPr>
              <w:pStyle w:val="Heading2"/>
              <w:rPr>
                <w:sz w:val="56"/>
                <w:szCs w:val="48"/>
              </w:rPr>
            </w:pPr>
            <w:r>
              <w:rPr>
                <w:sz w:val="36"/>
                <w:szCs w:val="38"/>
              </w:rPr>
              <w:t>WEBD-201</w:t>
            </w:r>
            <w:r w:rsidR="00800598">
              <w:rPr>
                <w:sz w:val="36"/>
                <w:szCs w:val="38"/>
              </w:rPr>
              <w:t>3</w:t>
            </w:r>
            <w:r>
              <w:rPr>
                <w:sz w:val="36"/>
                <w:szCs w:val="38"/>
              </w:rPr>
              <w:t xml:space="preserve"> </w:t>
            </w:r>
            <w:r w:rsidR="00226ABC">
              <w:rPr>
                <w:sz w:val="36"/>
                <w:szCs w:val="38"/>
              </w:rPr>
              <w:t>web development 2</w:t>
            </w:r>
          </w:p>
        </w:tc>
      </w:tr>
    </w:tbl>
    <w:p w14:paraId="1EFB966A" w14:textId="77777777" w:rsidR="00C851FC" w:rsidRDefault="00C851FC">
      <w:pPr>
        <w:sectPr w:rsidR="00C851FC" w:rsidSect="00DC6F79">
          <w:footerReference w:type="default" r:id="rId11"/>
          <w:type w:val="continuous"/>
          <w:pgSz w:w="12240" w:h="15840"/>
          <w:pgMar w:top="3960" w:right="1440" w:bottom="1440" w:left="1440" w:header="720" w:footer="288" w:gutter="0"/>
          <w:cols w:space="720"/>
          <w:docGrid w:linePitch="360"/>
        </w:sectPr>
      </w:pPr>
    </w:p>
    <w:p w14:paraId="4301130D" w14:textId="7AF50377" w:rsidR="004250C9" w:rsidRPr="004250C9" w:rsidRDefault="00425982" w:rsidP="004250C9">
      <w:pPr>
        <w:jc w:val="center"/>
        <w:rPr>
          <w:b/>
          <w:bCs/>
          <w:color w:val="323E4F" w:themeColor="text2" w:themeShade="BF"/>
          <w:sz w:val="40"/>
          <w:szCs w:val="36"/>
        </w:rPr>
      </w:pPr>
      <w:r>
        <w:rPr>
          <w:b/>
          <w:bCs/>
          <w:color w:val="323E4F" w:themeColor="text2" w:themeShade="BF"/>
          <w:sz w:val="40"/>
          <w:szCs w:val="36"/>
        </w:rPr>
        <w:lastRenderedPageBreak/>
        <w:t>Content Management Site (CMS) Description</w:t>
      </w:r>
    </w:p>
    <w:p w14:paraId="1B44AB2C" w14:textId="0831377B" w:rsidR="004250C9" w:rsidRPr="00F5592B" w:rsidRDefault="00987F43" w:rsidP="004250C9">
      <w:pPr>
        <w:rPr>
          <w:b/>
          <w:bCs/>
          <w:sz w:val="28"/>
          <w:szCs w:val="28"/>
        </w:rPr>
      </w:pPr>
      <w:r w:rsidRPr="00F5592B">
        <w:rPr>
          <w:b/>
          <w:bCs/>
          <w:sz w:val="28"/>
          <w:szCs w:val="28"/>
        </w:rPr>
        <w:t>Organization/Business</w:t>
      </w:r>
      <w:r w:rsidR="006906B7" w:rsidRPr="00F5592B">
        <w:rPr>
          <w:b/>
          <w:bCs/>
          <w:sz w:val="28"/>
          <w:szCs w:val="28"/>
        </w:rPr>
        <w:t xml:space="preserve"> name</w:t>
      </w:r>
      <w:r w:rsidR="009C7445" w:rsidRPr="00F5592B">
        <w:rPr>
          <w:b/>
          <w:bCs/>
          <w:sz w:val="28"/>
          <w:szCs w:val="28"/>
        </w:rPr>
        <w:t>:</w:t>
      </w:r>
    </w:p>
    <w:p w14:paraId="5EDCC6C7" w14:textId="15DF4B27" w:rsidR="00113DAE" w:rsidRDefault="007F308B" w:rsidP="004250C9">
      <w:r w:rsidRPr="007F308B">
        <w:t xml:space="preserve">The local organization I am developing a custom CMS for is </w:t>
      </w:r>
      <w:r>
        <w:t xml:space="preserve">called </w:t>
      </w:r>
      <w:proofErr w:type="spellStart"/>
      <w:r w:rsidRPr="007F308B">
        <w:t>WinniWear</w:t>
      </w:r>
      <w:proofErr w:type="spellEnd"/>
      <w:r w:rsidRPr="007F308B">
        <w:t>.</w:t>
      </w:r>
    </w:p>
    <w:p w14:paraId="54EEDF12" w14:textId="77777777" w:rsidR="007F308B" w:rsidRDefault="007F308B" w:rsidP="004250C9"/>
    <w:p w14:paraId="274365B6" w14:textId="73693BD5" w:rsidR="00EE4637" w:rsidRPr="00F5592B" w:rsidRDefault="004174BC" w:rsidP="00851329">
      <w:pPr>
        <w:rPr>
          <w:b/>
          <w:bCs/>
          <w:sz w:val="28"/>
          <w:szCs w:val="28"/>
        </w:rPr>
      </w:pPr>
      <w:r w:rsidRPr="00F5592B">
        <w:rPr>
          <w:b/>
          <w:bCs/>
          <w:sz w:val="28"/>
          <w:szCs w:val="28"/>
        </w:rPr>
        <w:t>O</w:t>
      </w:r>
      <w:r w:rsidR="00D03A4D" w:rsidRPr="00F5592B">
        <w:rPr>
          <w:b/>
          <w:bCs/>
          <w:sz w:val="28"/>
          <w:szCs w:val="28"/>
        </w:rPr>
        <w:t>rganization</w:t>
      </w:r>
      <w:r w:rsidR="0069600F" w:rsidRPr="00F5592B">
        <w:rPr>
          <w:b/>
          <w:bCs/>
          <w:sz w:val="28"/>
          <w:szCs w:val="28"/>
        </w:rPr>
        <w:t>/</w:t>
      </w:r>
      <w:r w:rsidRPr="00F5592B">
        <w:rPr>
          <w:b/>
          <w:bCs/>
          <w:sz w:val="28"/>
          <w:szCs w:val="28"/>
        </w:rPr>
        <w:t>B</w:t>
      </w:r>
      <w:r w:rsidR="0069600F" w:rsidRPr="00F5592B">
        <w:rPr>
          <w:b/>
          <w:bCs/>
          <w:sz w:val="28"/>
          <w:szCs w:val="28"/>
        </w:rPr>
        <w:t>usiness</w:t>
      </w:r>
      <w:r w:rsidR="00D03A4D" w:rsidRPr="00F5592B">
        <w:rPr>
          <w:b/>
          <w:bCs/>
          <w:sz w:val="28"/>
          <w:szCs w:val="28"/>
        </w:rPr>
        <w:t xml:space="preserve"> </w:t>
      </w:r>
      <w:r w:rsidRPr="00F5592B">
        <w:rPr>
          <w:b/>
          <w:bCs/>
          <w:sz w:val="28"/>
          <w:szCs w:val="28"/>
        </w:rPr>
        <w:t xml:space="preserve">description </w:t>
      </w:r>
      <w:r w:rsidR="00D03A4D" w:rsidRPr="00F5592B">
        <w:rPr>
          <w:b/>
          <w:bCs/>
          <w:sz w:val="28"/>
          <w:szCs w:val="28"/>
        </w:rPr>
        <w:t xml:space="preserve">and </w:t>
      </w:r>
      <w:r w:rsidR="008F67E8" w:rsidRPr="00F5592B">
        <w:rPr>
          <w:b/>
          <w:bCs/>
          <w:sz w:val="28"/>
          <w:szCs w:val="28"/>
        </w:rPr>
        <w:t>reason</w:t>
      </w:r>
      <w:r w:rsidR="00A63EBC" w:rsidRPr="00F5592B">
        <w:rPr>
          <w:b/>
          <w:bCs/>
          <w:sz w:val="28"/>
          <w:szCs w:val="28"/>
        </w:rPr>
        <w:t xml:space="preserve"> for</w:t>
      </w:r>
      <w:r w:rsidR="00D03A4D" w:rsidRPr="00F5592B">
        <w:rPr>
          <w:b/>
          <w:bCs/>
          <w:sz w:val="28"/>
          <w:szCs w:val="28"/>
        </w:rPr>
        <w:t xml:space="preserve"> </w:t>
      </w:r>
      <w:r w:rsidR="00A63EBC" w:rsidRPr="00F5592B">
        <w:rPr>
          <w:b/>
          <w:bCs/>
          <w:sz w:val="28"/>
          <w:szCs w:val="28"/>
        </w:rPr>
        <w:t>the</w:t>
      </w:r>
      <w:r w:rsidR="00D03A4D" w:rsidRPr="00F5592B">
        <w:rPr>
          <w:b/>
          <w:bCs/>
          <w:sz w:val="28"/>
          <w:szCs w:val="28"/>
        </w:rPr>
        <w:t xml:space="preserve"> web-based CMS</w:t>
      </w:r>
      <w:r w:rsidR="009E0AEE" w:rsidRPr="00F5592B">
        <w:rPr>
          <w:b/>
          <w:bCs/>
          <w:sz w:val="28"/>
          <w:szCs w:val="28"/>
        </w:rPr>
        <w:t>:</w:t>
      </w:r>
    </w:p>
    <w:p w14:paraId="4EDE69FF" w14:textId="5E7D25E8" w:rsidR="00A91D05" w:rsidRDefault="00A91D05" w:rsidP="00A91D05">
      <w:proofErr w:type="spellStart"/>
      <w:r>
        <w:t>WinniWear</w:t>
      </w:r>
      <w:proofErr w:type="spellEnd"/>
      <w:r>
        <w:t xml:space="preserve"> proudly carries the title of the first shoe store in Winnipeg Manitoba. It was founded in 1889 by Armando De La Ghetto. From its humble beginnings until today, the main and only objective of the store is to provide all Winnipeggers with the best quality footwear.</w:t>
      </w:r>
    </w:p>
    <w:p w14:paraId="3156FFB8" w14:textId="243784E7" w:rsidR="00067160" w:rsidRDefault="00A91D05" w:rsidP="00A91D05">
      <w:proofErr w:type="spellStart"/>
      <w:r>
        <w:t>WinniWear</w:t>
      </w:r>
      <w:proofErr w:type="spellEnd"/>
      <w:r>
        <w:t xml:space="preserve"> has a new vision that involves modernizing and up</w:t>
      </w:r>
      <w:r w:rsidR="00DC1CF7">
        <w:t>grading</w:t>
      </w:r>
      <w:r>
        <w:t xml:space="preserve"> its digital content</w:t>
      </w:r>
      <w:r w:rsidR="00291E8D">
        <w:t>. The reason for t</w:t>
      </w:r>
      <w:r w:rsidR="00224968">
        <w:t>his</w:t>
      </w:r>
      <w:r w:rsidR="00291E8D">
        <w:t xml:space="preserve"> necessity </w:t>
      </w:r>
      <w:r w:rsidR="00224968">
        <w:t xml:space="preserve">is </w:t>
      </w:r>
      <w:r>
        <w:t xml:space="preserve">to </w:t>
      </w:r>
      <w:r w:rsidR="00224968">
        <w:t xml:space="preserve">be able to </w:t>
      </w:r>
      <w:r>
        <w:t xml:space="preserve">reach </w:t>
      </w:r>
      <w:r w:rsidR="00224968">
        <w:t>more</w:t>
      </w:r>
      <w:r>
        <w:t xml:space="preserve"> people</w:t>
      </w:r>
      <w:r w:rsidR="005D3C37">
        <w:t xml:space="preserve"> </w:t>
      </w:r>
      <w:proofErr w:type="gramStart"/>
      <w:r w:rsidR="005D3C37">
        <w:t>all across</w:t>
      </w:r>
      <w:proofErr w:type="gramEnd"/>
      <w:r w:rsidR="005D3C37">
        <w:t xml:space="preserve"> the entire province</w:t>
      </w:r>
      <w:r>
        <w:t xml:space="preserve">, as well as </w:t>
      </w:r>
      <w:r w:rsidR="00DC1CF7">
        <w:t xml:space="preserve">to </w:t>
      </w:r>
      <w:r w:rsidR="005D3C37">
        <w:t>update</w:t>
      </w:r>
      <w:r>
        <w:t xml:space="preserve"> its online content to make it more accessible and </w:t>
      </w:r>
      <w:r w:rsidR="00DC1CF7">
        <w:t>simpler</w:t>
      </w:r>
      <w:r>
        <w:t xml:space="preserve"> for its customers.</w:t>
      </w:r>
    </w:p>
    <w:p w14:paraId="35143D74" w14:textId="77777777" w:rsidR="00A91D05" w:rsidRDefault="00A91D05" w:rsidP="00A91D05"/>
    <w:p w14:paraId="2E62ABF0" w14:textId="2E03DD7A" w:rsidR="00770A3A" w:rsidRPr="00314181" w:rsidRDefault="00C73DF6" w:rsidP="004250C9">
      <w:pPr>
        <w:rPr>
          <w:b/>
          <w:bCs/>
          <w:sz w:val="28"/>
          <w:szCs w:val="28"/>
        </w:rPr>
      </w:pPr>
      <w:r w:rsidRPr="00314181">
        <w:rPr>
          <w:b/>
          <w:bCs/>
          <w:sz w:val="28"/>
          <w:szCs w:val="28"/>
        </w:rPr>
        <w:t>A description of the various types of users of this CMS and their roles:</w:t>
      </w:r>
    </w:p>
    <w:p w14:paraId="37339659" w14:textId="0315DCBC" w:rsidR="00CB1CFE" w:rsidRPr="00C73DF6" w:rsidRDefault="00624914" w:rsidP="004250C9">
      <w:r>
        <w:t xml:space="preserve">Some </w:t>
      </w:r>
      <w:r w:rsidR="001661BB">
        <w:t xml:space="preserve">recognizable </w:t>
      </w:r>
      <w:r w:rsidR="00A85BD1">
        <w:t>users</w:t>
      </w:r>
      <w:r w:rsidR="001661BB">
        <w:t xml:space="preserve"> </w:t>
      </w:r>
      <w:r w:rsidR="00A85BD1">
        <w:t xml:space="preserve">of this CMS </w:t>
      </w:r>
      <w:proofErr w:type="gramStart"/>
      <w:r w:rsidR="001661BB">
        <w:t>at the moment</w:t>
      </w:r>
      <w:proofErr w:type="gramEnd"/>
      <w:r w:rsidR="001661BB">
        <w:t xml:space="preserve"> are the administrator (admin) </w:t>
      </w:r>
      <w:r w:rsidR="00A85BD1">
        <w:t xml:space="preserve">and </w:t>
      </w:r>
      <w:r w:rsidR="004E44FD">
        <w:t>end-users</w:t>
      </w:r>
      <w:r w:rsidR="007317B5">
        <w:t xml:space="preserve">. The </w:t>
      </w:r>
      <w:r w:rsidR="004E44FD">
        <w:t>administrator's</w:t>
      </w:r>
      <w:r w:rsidR="007317B5">
        <w:t xml:space="preserve"> </w:t>
      </w:r>
      <w:r w:rsidR="004F08DB">
        <w:t xml:space="preserve">role is </w:t>
      </w:r>
      <w:r w:rsidR="004E44FD">
        <w:t xml:space="preserve">to create, modify, and delete products. The </w:t>
      </w:r>
      <w:r w:rsidR="004D7837">
        <w:t>end-user's</w:t>
      </w:r>
      <w:r w:rsidR="004E44FD">
        <w:t xml:space="preserve"> </w:t>
      </w:r>
      <w:r w:rsidR="004D7837">
        <w:t>roles</w:t>
      </w:r>
      <w:r w:rsidR="00966C56">
        <w:t xml:space="preserve"> </w:t>
      </w:r>
      <w:r w:rsidR="004D7837">
        <w:t>include, but are not limited to,</w:t>
      </w:r>
      <w:r w:rsidR="00966C56" w:rsidRPr="00966C56">
        <w:t xml:space="preserve"> </w:t>
      </w:r>
      <w:r w:rsidR="004D7837">
        <w:t>submitting</w:t>
      </w:r>
      <w:r w:rsidR="00966C56" w:rsidRPr="00966C56">
        <w:t xml:space="preserve"> content for review, </w:t>
      </w:r>
      <w:r w:rsidR="004D7837">
        <w:t>providing</w:t>
      </w:r>
      <w:r w:rsidR="00966C56" w:rsidRPr="00966C56">
        <w:t xml:space="preserve"> feedback, and </w:t>
      </w:r>
      <w:r w:rsidR="004D7837">
        <w:t>approving</w:t>
      </w:r>
      <w:r w:rsidR="00966C56" w:rsidRPr="00966C56">
        <w:t xml:space="preserve"> or </w:t>
      </w:r>
      <w:r w:rsidR="004D7837">
        <w:t>rejecting</w:t>
      </w:r>
      <w:r w:rsidR="00966C56" w:rsidRPr="00966C56">
        <w:t xml:space="preserve"> content changes.</w:t>
      </w:r>
    </w:p>
    <w:p w14:paraId="141557D1" w14:textId="77777777" w:rsidR="00770A3A" w:rsidRDefault="00770A3A" w:rsidP="004250C9"/>
    <w:p w14:paraId="607B66B0" w14:textId="77777777" w:rsidR="00314181" w:rsidRDefault="00314181" w:rsidP="004250C9"/>
    <w:p w14:paraId="59E14C39" w14:textId="2F7689DE" w:rsidR="004250C9" w:rsidRPr="005545D7" w:rsidRDefault="00D3344B" w:rsidP="005545D7">
      <w:pPr>
        <w:jc w:val="center"/>
        <w:rPr>
          <w:sz w:val="40"/>
          <w:szCs w:val="40"/>
        </w:rPr>
      </w:pPr>
      <w:r>
        <w:rPr>
          <w:b/>
          <w:bCs/>
          <w:color w:val="323E4F" w:themeColor="text2" w:themeShade="BF"/>
          <w:sz w:val="40"/>
          <w:szCs w:val="40"/>
        </w:rPr>
        <w:t>Database Structure Description</w:t>
      </w:r>
    </w:p>
    <w:p w14:paraId="38CE5765" w14:textId="74DFDC2A" w:rsidR="004250C9" w:rsidRPr="00F5592B" w:rsidRDefault="00422AFC" w:rsidP="004250C9">
      <w:pPr>
        <w:rPr>
          <w:b/>
          <w:bCs/>
          <w:sz w:val="28"/>
          <w:szCs w:val="28"/>
        </w:rPr>
      </w:pPr>
      <w:r w:rsidRPr="00F5592B">
        <w:rPr>
          <w:b/>
          <w:bCs/>
          <w:sz w:val="28"/>
          <w:szCs w:val="28"/>
        </w:rPr>
        <w:t>Entity Relationship Diagram (ERD):</w:t>
      </w:r>
    </w:p>
    <w:p w14:paraId="6E27293B" w14:textId="6CBC0B25" w:rsidR="005A64EC" w:rsidRDefault="005A64EC" w:rsidP="005A64EC">
      <w:r>
        <w:rPr>
          <w:noProof/>
        </w:rPr>
        <w:lastRenderedPageBreak/>
        <w:drawing>
          <wp:anchor distT="0" distB="0" distL="114300" distR="114300" simplePos="0" relativeHeight="251719680" behindDoc="0" locked="0" layoutInCell="1" allowOverlap="1" wp14:anchorId="05048328" wp14:editId="675CD416">
            <wp:simplePos x="0" y="0"/>
            <wp:positionH relativeFrom="column">
              <wp:posOffset>0</wp:posOffset>
            </wp:positionH>
            <wp:positionV relativeFrom="paragraph">
              <wp:posOffset>-5080</wp:posOffset>
            </wp:positionV>
            <wp:extent cx="5400040" cy="3674110"/>
            <wp:effectExtent l="0" t="0" r="0" b="2540"/>
            <wp:wrapThrough wrapText="bothSides">
              <wp:wrapPolygon edited="0">
                <wp:start x="0" y="0"/>
                <wp:lineTo x="0" y="21503"/>
                <wp:lineTo x="21488" y="21503"/>
                <wp:lineTo x="21488" y="0"/>
                <wp:lineTo x="0" y="0"/>
              </wp:wrapPolygon>
            </wp:wrapThrough>
            <wp:docPr id="1323380981" name="Imagen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80981" name="Imagen 2"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3674110"/>
                    </a:xfrm>
                    <a:prstGeom prst="rect">
                      <a:avLst/>
                    </a:prstGeom>
                  </pic:spPr>
                </pic:pic>
              </a:graphicData>
            </a:graphic>
          </wp:anchor>
        </w:drawing>
      </w:r>
    </w:p>
    <w:p w14:paraId="5F3DFEF3" w14:textId="77777777" w:rsidR="005619C4" w:rsidRDefault="005619C4" w:rsidP="004250C9">
      <w:pPr>
        <w:rPr>
          <w:b/>
          <w:bCs/>
          <w:color w:val="323E4F" w:themeColor="text2" w:themeShade="BF"/>
          <w:szCs w:val="24"/>
        </w:rPr>
      </w:pPr>
    </w:p>
    <w:p w14:paraId="5E468445" w14:textId="77777777" w:rsidR="005619C4" w:rsidRDefault="005619C4" w:rsidP="004250C9">
      <w:pPr>
        <w:rPr>
          <w:b/>
          <w:bCs/>
          <w:color w:val="323E4F" w:themeColor="text2" w:themeShade="BF"/>
          <w:szCs w:val="24"/>
        </w:rPr>
      </w:pPr>
    </w:p>
    <w:p w14:paraId="779B86C6" w14:textId="77777777" w:rsidR="005619C4" w:rsidRDefault="005619C4" w:rsidP="004250C9">
      <w:pPr>
        <w:rPr>
          <w:b/>
          <w:bCs/>
          <w:color w:val="323E4F" w:themeColor="text2" w:themeShade="BF"/>
          <w:szCs w:val="24"/>
        </w:rPr>
      </w:pPr>
    </w:p>
    <w:p w14:paraId="02D16B5D" w14:textId="77777777" w:rsidR="005619C4" w:rsidRDefault="005619C4" w:rsidP="004250C9">
      <w:pPr>
        <w:rPr>
          <w:b/>
          <w:bCs/>
          <w:color w:val="323E4F" w:themeColor="text2" w:themeShade="BF"/>
          <w:szCs w:val="24"/>
        </w:rPr>
      </w:pPr>
    </w:p>
    <w:p w14:paraId="0E7F003C" w14:textId="77777777" w:rsidR="005619C4" w:rsidRDefault="005619C4" w:rsidP="004250C9">
      <w:pPr>
        <w:rPr>
          <w:b/>
          <w:bCs/>
          <w:color w:val="323E4F" w:themeColor="text2" w:themeShade="BF"/>
          <w:szCs w:val="24"/>
        </w:rPr>
      </w:pPr>
    </w:p>
    <w:p w14:paraId="4F62D730" w14:textId="77777777" w:rsidR="005619C4" w:rsidRDefault="005619C4" w:rsidP="004250C9">
      <w:pPr>
        <w:rPr>
          <w:b/>
          <w:bCs/>
          <w:color w:val="323E4F" w:themeColor="text2" w:themeShade="BF"/>
          <w:szCs w:val="24"/>
        </w:rPr>
      </w:pPr>
    </w:p>
    <w:p w14:paraId="20CD49AD" w14:textId="77777777" w:rsidR="005619C4" w:rsidRDefault="005619C4" w:rsidP="004250C9">
      <w:pPr>
        <w:rPr>
          <w:b/>
          <w:bCs/>
          <w:color w:val="323E4F" w:themeColor="text2" w:themeShade="BF"/>
          <w:szCs w:val="24"/>
        </w:rPr>
      </w:pPr>
    </w:p>
    <w:p w14:paraId="7BC96940" w14:textId="77777777" w:rsidR="005619C4" w:rsidRDefault="005619C4" w:rsidP="004250C9">
      <w:pPr>
        <w:rPr>
          <w:b/>
          <w:bCs/>
          <w:color w:val="323E4F" w:themeColor="text2" w:themeShade="BF"/>
          <w:szCs w:val="24"/>
        </w:rPr>
      </w:pPr>
    </w:p>
    <w:p w14:paraId="079EFD4E" w14:textId="77777777" w:rsidR="005619C4" w:rsidRDefault="005619C4" w:rsidP="004250C9">
      <w:pPr>
        <w:rPr>
          <w:b/>
          <w:bCs/>
          <w:color w:val="323E4F" w:themeColor="text2" w:themeShade="BF"/>
          <w:szCs w:val="24"/>
        </w:rPr>
      </w:pPr>
    </w:p>
    <w:p w14:paraId="317A17AF" w14:textId="77777777" w:rsidR="005619C4" w:rsidRDefault="005619C4" w:rsidP="004250C9">
      <w:pPr>
        <w:rPr>
          <w:b/>
          <w:bCs/>
          <w:color w:val="323E4F" w:themeColor="text2" w:themeShade="BF"/>
          <w:szCs w:val="24"/>
        </w:rPr>
      </w:pPr>
    </w:p>
    <w:p w14:paraId="3C4CC012" w14:textId="77777777" w:rsidR="005619C4" w:rsidRDefault="005619C4" w:rsidP="004250C9">
      <w:pPr>
        <w:rPr>
          <w:b/>
          <w:bCs/>
          <w:color w:val="323E4F" w:themeColor="text2" w:themeShade="BF"/>
          <w:szCs w:val="24"/>
        </w:rPr>
      </w:pPr>
    </w:p>
    <w:p w14:paraId="009D3623" w14:textId="77777777" w:rsidR="005619C4" w:rsidRDefault="005619C4" w:rsidP="004250C9">
      <w:pPr>
        <w:rPr>
          <w:b/>
          <w:bCs/>
          <w:color w:val="323E4F" w:themeColor="text2" w:themeShade="BF"/>
          <w:szCs w:val="24"/>
        </w:rPr>
      </w:pPr>
    </w:p>
    <w:p w14:paraId="7D0EC650" w14:textId="67714CD3" w:rsidR="004250C9" w:rsidRPr="00B3634F" w:rsidRDefault="0065663D" w:rsidP="004250C9">
      <w:pPr>
        <w:rPr>
          <w:sz w:val="28"/>
          <w:szCs w:val="28"/>
        </w:rPr>
      </w:pPr>
      <w:r w:rsidRPr="00B3634F">
        <w:rPr>
          <w:b/>
          <w:bCs/>
          <w:color w:val="323E4F" w:themeColor="text2" w:themeShade="BF"/>
          <w:sz w:val="28"/>
          <w:szCs w:val="28"/>
        </w:rPr>
        <w:t xml:space="preserve">Table names </w:t>
      </w:r>
      <w:r w:rsidR="005619C4" w:rsidRPr="00B3634F">
        <w:rPr>
          <w:b/>
          <w:bCs/>
          <w:color w:val="323E4F" w:themeColor="text2" w:themeShade="BF"/>
          <w:sz w:val="28"/>
          <w:szCs w:val="28"/>
        </w:rPr>
        <w:t>and descriptions:</w:t>
      </w:r>
    </w:p>
    <w:p w14:paraId="40BE5121" w14:textId="6D65331B" w:rsidR="005E16AF" w:rsidRPr="00B3634F" w:rsidRDefault="005E16AF" w:rsidP="005E16AF">
      <w:r w:rsidRPr="00B3634F">
        <w:t>Menus</w:t>
      </w:r>
      <w:r w:rsidR="00C60D4D" w:rsidRPr="00B3634F">
        <w:t xml:space="preserve"> Table</w:t>
      </w:r>
    </w:p>
    <w:p w14:paraId="1A7C2EBC" w14:textId="62871F3F" w:rsidR="000708CE" w:rsidRPr="000708CE" w:rsidRDefault="00514737" w:rsidP="000708CE">
      <w:pPr>
        <w:pStyle w:val="ListParagraph"/>
        <w:numPr>
          <w:ilvl w:val="0"/>
          <w:numId w:val="8"/>
        </w:numPr>
      </w:pPr>
      <w:r>
        <w:t>This table is required to store</w:t>
      </w:r>
      <w:r w:rsidR="000708CE" w:rsidRPr="000708CE">
        <w:t xml:space="preserve"> the menus that will contain the different sections on which the reviews will be carried out.</w:t>
      </w:r>
    </w:p>
    <w:p w14:paraId="5394C0A9" w14:textId="4012FDAC" w:rsidR="005E16AF" w:rsidRDefault="005E16AF" w:rsidP="005E16AF">
      <w:pPr>
        <w:rPr>
          <w:lang w:val="es-ES"/>
        </w:rPr>
      </w:pPr>
      <w:proofErr w:type="spellStart"/>
      <w:r w:rsidRPr="005E16AF">
        <w:rPr>
          <w:lang w:val="es-ES"/>
        </w:rPr>
        <w:t>Reviews</w:t>
      </w:r>
      <w:proofErr w:type="spellEnd"/>
      <w:r w:rsidR="00C60D4D">
        <w:rPr>
          <w:lang w:val="es-ES"/>
        </w:rPr>
        <w:t xml:space="preserve"> Table</w:t>
      </w:r>
    </w:p>
    <w:p w14:paraId="122D3DBF" w14:textId="6BCC6D6D" w:rsidR="0061392A" w:rsidRPr="00EC4AAE" w:rsidRDefault="002D7344" w:rsidP="0061392A">
      <w:pPr>
        <w:pStyle w:val="ListParagraph"/>
        <w:numPr>
          <w:ilvl w:val="0"/>
          <w:numId w:val="8"/>
        </w:numPr>
      </w:pPr>
      <w:r>
        <w:t>Th</w:t>
      </w:r>
      <w:r w:rsidR="00DD7432">
        <w:t xml:space="preserve">is </w:t>
      </w:r>
      <w:r>
        <w:t xml:space="preserve">table is required </w:t>
      </w:r>
      <w:r w:rsidR="00DD7432">
        <w:t xml:space="preserve">to </w:t>
      </w:r>
      <w:r w:rsidR="00724290">
        <w:t>contain</w:t>
      </w:r>
      <w:r w:rsidR="00AE7F4F" w:rsidRPr="00EC4AAE">
        <w:t xml:space="preserve"> </w:t>
      </w:r>
      <w:r w:rsidR="0061392A" w:rsidRPr="00EC4AAE">
        <w:t xml:space="preserve">all the reviews hosted on </w:t>
      </w:r>
      <w:r w:rsidR="00EC4AAE" w:rsidRPr="00EC4AAE">
        <w:t xml:space="preserve">the </w:t>
      </w:r>
      <w:r w:rsidR="0061392A" w:rsidRPr="00EC4AAE">
        <w:t>site.</w:t>
      </w:r>
    </w:p>
    <w:p w14:paraId="4D7CDBBF" w14:textId="2C3870D4" w:rsidR="005E16AF" w:rsidRPr="005E16AF" w:rsidRDefault="00A83A3F" w:rsidP="005E16AF">
      <w:pPr>
        <w:rPr>
          <w:lang w:val="es-ES"/>
        </w:rPr>
      </w:pPr>
      <w:proofErr w:type="spellStart"/>
      <w:r>
        <w:rPr>
          <w:lang w:val="es-ES"/>
        </w:rPr>
        <w:t>A</w:t>
      </w:r>
      <w:r w:rsidRPr="00A83A3F">
        <w:rPr>
          <w:lang w:val="es-ES"/>
        </w:rPr>
        <w:t>dvertisement</w:t>
      </w:r>
      <w:proofErr w:type="spellEnd"/>
      <w:r w:rsidR="006B2A70">
        <w:rPr>
          <w:lang w:val="es-ES"/>
        </w:rPr>
        <w:t xml:space="preserve"> Table</w:t>
      </w:r>
    </w:p>
    <w:p w14:paraId="5FFB07AE" w14:textId="408F6339" w:rsidR="00EC4AAE" w:rsidRPr="0047691D" w:rsidRDefault="00DD7432" w:rsidP="00EC4AAE">
      <w:pPr>
        <w:pStyle w:val="ListParagraph"/>
        <w:numPr>
          <w:ilvl w:val="0"/>
          <w:numId w:val="8"/>
        </w:numPr>
      </w:pPr>
      <w:r>
        <w:t xml:space="preserve">This table is required to </w:t>
      </w:r>
      <w:r w:rsidR="00515DEE">
        <w:t>keep</w:t>
      </w:r>
      <w:r w:rsidR="0047691D" w:rsidRPr="0047691D">
        <w:t xml:space="preserve"> </w:t>
      </w:r>
      <w:r w:rsidR="00E77E04">
        <w:t xml:space="preserve">all </w:t>
      </w:r>
      <w:r w:rsidR="0047691D" w:rsidRPr="0047691D">
        <w:t>the ads that will be displayed on the page.</w:t>
      </w:r>
    </w:p>
    <w:p w14:paraId="42AA191C" w14:textId="7A3FE5D1" w:rsidR="005E16AF" w:rsidRPr="005E16AF" w:rsidRDefault="005E16AF" w:rsidP="005E16AF">
      <w:pPr>
        <w:rPr>
          <w:lang w:val="es-ES"/>
        </w:rPr>
      </w:pPr>
      <w:proofErr w:type="spellStart"/>
      <w:r w:rsidRPr="005E16AF">
        <w:rPr>
          <w:lang w:val="es-ES"/>
        </w:rPr>
        <w:t>Users</w:t>
      </w:r>
      <w:proofErr w:type="spellEnd"/>
      <w:r w:rsidR="00C60D4D">
        <w:rPr>
          <w:lang w:val="es-ES"/>
        </w:rPr>
        <w:t xml:space="preserve"> Table</w:t>
      </w:r>
    </w:p>
    <w:p w14:paraId="495371BF" w14:textId="36B7094F" w:rsidR="002D79DD" w:rsidRPr="0084711C" w:rsidRDefault="0084711C" w:rsidP="002D79DD">
      <w:pPr>
        <w:pStyle w:val="ListParagraph"/>
        <w:numPr>
          <w:ilvl w:val="0"/>
          <w:numId w:val="8"/>
        </w:numPr>
      </w:pPr>
      <w:r w:rsidRPr="0084711C">
        <w:t xml:space="preserve">This table is required to </w:t>
      </w:r>
      <w:r w:rsidR="000247B4">
        <w:t>retain</w:t>
      </w:r>
      <w:r w:rsidRPr="0084711C">
        <w:t xml:space="preserve"> </w:t>
      </w:r>
      <w:r w:rsidR="00724290">
        <w:t>the</w:t>
      </w:r>
      <w:r w:rsidRPr="0084711C">
        <w:t xml:space="preserve"> data of all users who interact with the </w:t>
      </w:r>
      <w:r w:rsidR="00B77E44">
        <w:t>site</w:t>
      </w:r>
      <w:r w:rsidRPr="0084711C">
        <w:t>.</w:t>
      </w:r>
    </w:p>
    <w:p w14:paraId="1283C810" w14:textId="08367502" w:rsidR="00340352" w:rsidRPr="005E16AF" w:rsidRDefault="00340352" w:rsidP="00340352">
      <w:pPr>
        <w:rPr>
          <w:lang w:val="es-ES"/>
        </w:rPr>
      </w:pPr>
      <w:proofErr w:type="spellStart"/>
      <w:r w:rsidRPr="005E16AF">
        <w:rPr>
          <w:lang w:val="es-ES"/>
        </w:rPr>
        <w:t>User</w:t>
      </w:r>
      <w:r w:rsidR="006B2A70">
        <w:rPr>
          <w:lang w:val="es-ES"/>
        </w:rPr>
        <w:t>s_</w:t>
      </w:r>
      <w:r w:rsidRPr="005E16AF">
        <w:rPr>
          <w:lang w:val="es-ES"/>
        </w:rPr>
        <w:t>Roles</w:t>
      </w:r>
      <w:proofErr w:type="spellEnd"/>
      <w:r w:rsidR="00C60D4D">
        <w:rPr>
          <w:lang w:val="es-ES"/>
        </w:rPr>
        <w:t xml:space="preserve"> Table</w:t>
      </w:r>
    </w:p>
    <w:p w14:paraId="463E14E2" w14:textId="1D3B66E4" w:rsidR="00B77E44" w:rsidRPr="00703046" w:rsidRDefault="00103BF0" w:rsidP="00B77E44">
      <w:pPr>
        <w:pStyle w:val="ListParagraph"/>
        <w:numPr>
          <w:ilvl w:val="0"/>
          <w:numId w:val="8"/>
        </w:numPr>
      </w:pPr>
      <w:r>
        <w:t xml:space="preserve">This table is required </w:t>
      </w:r>
      <w:r w:rsidR="005F727F">
        <w:t>since it d</w:t>
      </w:r>
      <w:r w:rsidR="00703046" w:rsidRPr="00703046">
        <w:t xml:space="preserve">efines what role each user who interacts with the </w:t>
      </w:r>
      <w:r w:rsidR="007E35A5">
        <w:t>site</w:t>
      </w:r>
      <w:r w:rsidR="00703046" w:rsidRPr="00703046">
        <w:t xml:space="preserve"> will have</w:t>
      </w:r>
      <w:r w:rsidR="009770AE">
        <w:t>.</w:t>
      </w:r>
    </w:p>
    <w:p w14:paraId="050679B4" w14:textId="6DE7ECEC" w:rsidR="005E16AF" w:rsidRPr="005E16AF" w:rsidRDefault="005E16AF" w:rsidP="005E16AF">
      <w:pPr>
        <w:rPr>
          <w:lang w:val="es-ES"/>
        </w:rPr>
      </w:pPr>
      <w:r w:rsidRPr="005E16AF">
        <w:rPr>
          <w:lang w:val="es-ES"/>
        </w:rPr>
        <w:t>Roles</w:t>
      </w:r>
      <w:r w:rsidR="00C60D4D">
        <w:rPr>
          <w:lang w:val="es-ES"/>
        </w:rPr>
        <w:t xml:space="preserve"> Table</w:t>
      </w:r>
    </w:p>
    <w:p w14:paraId="30855275" w14:textId="740A80CD" w:rsidR="006C3737" w:rsidRPr="0090761B" w:rsidRDefault="00515DEE" w:rsidP="0090761B">
      <w:pPr>
        <w:pStyle w:val="ListParagraph"/>
        <w:numPr>
          <w:ilvl w:val="0"/>
          <w:numId w:val="8"/>
        </w:numPr>
      </w:pPr>
      <w:r>
        <w:t>This table is require</w:t>
      </w:r>
      <w:r w:rsidR="003844FF">
        <w:t xml:space="preserve">d </w:t>
      </w:r>
      <w:r w:rsidR="001464BB">
        <w:t>to store</w:t>
      </w:r>
      <w:r w:rsidRPr="00515DEE">
        <w:t xml:space="preserve"> all the roles of the users that interact with the </w:t>
      </w:r>
      <w:r w:rsidR="00BD228B">
        <w:t xml:space="preserve">site, such as </w:t>
      </w:r>
      <w:r w:rsidRPr="00515DEE">
        <w:t xml:space="preserve">admin, </w:t>
      </w:r>
      <w:r w:rsidR="00B3634F">
        <w:t>end-users</w:t>
      </w:r>
      <w:r w:rsidR="00BD228B">
        <w:t>, etc</w:t>
      </w:r>
      <w:r>
        <w:t>.</w:t>
      </w:r>
      <w:r w:rsidR="004F48FA">
        <w:rPr>
          <w:noProof/>
        </w:rPr>
        <mc:AlternateContent>
          <mc:Choice Requires="wpg">
            <w:drawing>
              <wp:anchor distT="0" distB="0" distL="114300" distR="114300" simplePos="0" relativeHeight="251717632" behindDoc="1" locked="1" layoutInCell="1" allowOverlap="1" wp14:anchorId="36554B9F" wp14:editId="380A7538">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a:noFill/>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7E7632" id="Group 18" o:spid="_x0000_s1026"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" filled="f"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" filled="f"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" path="m606743,l,,,53340r606743,c755333,53340,875347,173355,875347,321945v,148590,-120014,268605,-268604,268605l,590550r,53340l606743,643890v178117,,321945,-144780,321945,-321945c928688,144780,783908,,606743,xe" filled="f"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" path="m822008,215265c822008,96203,724853,,606743,l,,,53340r606743,c696278,53340,768668,125730,768668,215265v,89535,-72390,161925,-161925,161925l,377190r,53340l606743,430530v118110,,215265,-96202,215265,-215265xe" filled="f"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bookmarkStart w:id="0" w:name="_Toc24564156"/>
      <w:bookmarkEnd w:id="0"/>
    </w:p>
    <w:sectPr w:rsidR="006C3737" w:rsidRPr="0090761B" w:rsidSect="00DC6F79">
      <w:headerReference w:type="default" r:id="rId13"/>
      <w:pgSz w:w="12240" w:h="15840"/>
      <w:pgMar w:top="737"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5E7E" w14:textId="77777777" w:rsidR="00DC6F79" w:rsidRDefault="00DC6F79" w:rsidP="00706D60">
      <w:r>
        <w:separator/>
      </w:r>
    </w:p>
  </w:endnote>
  <w:endnote w:type="continuationSeparator" w:id="0">
    <w:p w14:paraId="7CF967AA" w14:textId="77777777" w:rsidR="00DC6F79" w:rsidRDefault="00DC6F79"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sdtContent>
      <w:p w14:paraId="2408C313" w14:textId="77777777"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5503E8E1" wp14:editId="1209DC47">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ADAD5" id="Rectangle 29" o:spid="_x0000_s1026"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64225" w14:textId="77777777" w:rsidR="00DC6F79" w:rsidRDefault="00DC6F79" w:rsidP="00706D60">
      <w:r>
        <w:separator/>
      </w:r>
    </w:p>
  </w:footnote>
  <w:footnote w:type="continuationSeparator" w:id="0">
    <w:p w14:paraId="0B041AB1" w14:textId="77777777" w:rsidR="00DC6F79" w:rsidRDefault="00DC6F79" w:rsidP="00706D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310BF" w14:textId="77777777" w:rsidR="004250C9" w:rsidRPr="004250C9" w:rsidRDefault="004250C9" w:rsidP="004250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9A7B51"/>
    <w:multiLevelType w:val="hybridMultilevel"/>
    <w:tmpl w:val="D06EC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41863"/>
    <w:multiLevelType w:val="hybridMultilevel"/>
    <w:tmpl w:val="926A6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9C14BB"/>
    <w:multiLevelType w:val="hybridMultilevel"/>
    <w:tmpl w:val="9562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9413D6"/>
    <w:multiLevelType w:val="hybridMultilevel"/>
    <w:tmpl w:val="774882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0F44A0"/>
    <w:multiLevelType w:val="hybridMultilevel"/>
    <w:tmpl w:val="F6664B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64499712">
    <w:abstractNumId w:val="5"/>
  </w:num>
  <w:num w:numId="2" w16cid:durableId="860126263">
    <w:abstractNumId w:val="6"/>
  </w:num>
  <w:num w:numId="3" w16cid:durableId="995691771">
    <w:abstractNumId w:val="0"/>
  </w:num>
  <w:num w:numId="4" w16cid:durableId="1279947466">
    <w:abstractNumId w:val="7"/>
  </w:num>
  <w:num w:numId="5" w16cid:durableId="921568083">
    <w:abstractNumId w:val="2"/>
  </w:num>
  <w:num w:numId="6" w16cid:durableId="505480217">
    <w:abstractNumId w:val="4"/>
  </w:num>
  <w:num w:numId="7" w16cid:durableId="1523663363">
    <w:abstractNumId w:val="3"/>
  </w:num>
  <w:num w:numId="8" w16cid:durableId="1735547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C9"/>
    <w:rsid w:val="000049E9"/>
    <w:rsid w:val="00012D78"/>
    <w:rsid w:val="00020FC9"/>
    <w:rsid w:val="000247B4"/>
    <w:rsid w:val="000248AA"/>
    <w:rsid w:val="00037602"/>
    <w:rsid w:val="000411DF"/>
    <w:rsid w:val="00054694"/>
    <w:rsid w:val="00067160"/>
    <w:rsid w:val="000708CE"/>
    <w:rsid w:val="0008174B"/>
    <w:rsid w:val="00097B52"/>
    <w:rsid w:val="000B5E2F"/>
    <w:rsid w:val="000B797B"/>
    <w:rsid w:val="000C1A28"/>
    <w:rsid w:val="000C5C02"/>
    <w:rsid w:val="000D787A"/>
    <w:rsid w:val="000E13BA"/>
    <w:rsid w:val="000E20E4"/>
    <w:rsid w:val="00103BF0"/>
    <w:rsid w:val="00113DAE"/>
    <w:rsid w:val="00135AE2"/>
    <w:rsid w:val="00136DDD"/>
    <w:rsid w:val="00142552"/>
    <w:rsid w:val="00143F48"/>
    <w:rsid w:val="001464BB"/>
    <w:rsid w:val="00151208"/>
    <w:rsid w:val="0015386E"/>
    <w:rsid w:val="001624D6"/>
    <w:rsid w:val="001624FF"/>
    <w:rsid w:val="00163822"/>
    <w:rsid w:val="00165112"/>
    <w:rsid w:val="001661BB"/>
    <w:rsid w:val="00184A71"/>
    <w:rsid w:val="0019191C"/>
    <w:rsid w:val="00194A6B"/>
    <w:rsid w:val="001A0417"/>
    <w:rsid w:val="001A25DB"/>
    <w:rsid w:val="001A2F93"/>
    <w:rsid w:val="001A60A0"/>
    <w:rsid w:val="001A70F2"/>
    <w:rsid w:val="001B3E88"/>
    <w:rsid w:val="001B64FF"/>
    <w:rsid w:val="001B6E4C"/>
    <w:rsid w:val="0022046C"/>
    <w:rsid w:val="00224968"/>
    <w:rsid w:val="00226ABC"/>
    <w:rsid w:val="00234FAB"/>
    <w:rsid w:val="002437EF"/>
    <w:rsid w:val="002578F4"/>
    <w:rsid w:val="002822E6"/>
    <w:rsid w:val="00285466"/>
    <w:rsid w:val="0028792E"/>
    <w:rsid w:val="00291E8D"/>
    <w:rsid w:val="0029640C"/>
    <w:rsid w:val="002974C8"/>
    <w:rsid w:val="002B5D98"/>
    <w:rsid w:val="002C5772"/>
    <w:rsid w:val="002D2E15"/>
    <w:rsid w:val="002D7344"/>
    <w:rsid w:val="002D79DD"/>
    <w:rsid w:val="002E360E"/>
    <w:rsid w:val="002F281A"/>
    <w:rsid w:val="00301652"/>
    <w:rsid w:val="00314181"/>
    <w:rsid w:val="003161E7"/>
    <w:rsid w:val="0032337D"/>
    <w:rsid w:val="00340352"/>
    <w:rsid w:val="003412C7"/>
    <w:rsid w:val="003545D0"/>
    <w:rsid w:val="0038067A"/>
    <w:rsid w:val="003844FF"/>
    <w:rsid w:val="003A563E"/>
    <w:rsid w:val="003C1D00"/>
    <w:rsid w:val="003E3FFD"/>
    <w:rsid w:val="003F06D1"/>
    <w:rsid w:val="00416074"/>
    <w:rsid w:val="004174BC"/>
    <w:rsid w:val="00417B9F"/>
    <w:rsid w:val="00422963"/>
    <w:rsid w:val="00422AFC"/>
    <w:rsid w:val="004250C9"/>
    <w:rsid w:val="00425982"/>
    <w:rsid w:val="00441D66"/>
    <w:rsid w:val="00444828"/>
    <w:rsid w:val="00445008"/>
    <w:rsid w:val="00451943"/>
    <w:rsid w:val="0047691D"/>
    <w:rsid w:val="00497899"/>
    <w:rsid w:val="004A087C"/>
    <w:rsid w:val="004A6EAC"/>
    <w:rsid w:val="004C5E1B"/>
    <w:rsid w:val="004D7837"/>
    <w:rsid w:val="004E1DD5"/>
    <w:rsid w:val="004E44FD"/>
    <w:rsid w:val="004F08DB"/>
    <w:rsid w:val="004F392D"/>
    <w:rsid w:val="004F48FA"/>
    <w:rsid w:val="00500DAE"/>
    <w:rsid w:val="00514737"/>
    <w:rsid w:val="00515DEE"/>
    <w:rsid w:val="0052728E"/>
    <w:rsid w:val="00541E30"/>
    <w:rsid w:val="0054254B"/>
    <w:rsid w:val="00542F7A"/>
    <w:rsid w:val="00546D4A"/>
    <w:rsid w:val="005545D7"/>
    <w:rsid w:val="005619C4"/>
    <w:rsid w:val="00563C1B"/>
    <w:rsid w:val="00576B76"/>
    <w:rsid w:val="00586D8C"/>
    <w:rsid w:val="005A0BEE"/>
    <w:rsid w:val="005A64EC"/>
    <w:rsid w:val="005A7182"/>
    <w:rsid w:val="005C417B"/>
    <w:rsid w:val="005D0E34"/>
    <w:rsid w:val="005D3878"/>
    <w:rsid w:val="005D3C37"/>
    <w:rsid w:val="005E16AF"/>
    <w:rsid w:val="005E2F7C"/>
    <w:rsid w:val="005F6183"/>
    <w:rsid w:val="005F727F"/>
    <w:rsid w:val="006078C8"/>
    <w:rsid w:val="00610FAF"/>
    <w:rsid w:val="0061392A"/>
    <w:rsid w:val="00624914"/>
    <w:rsid w:val="00641A80"/>
    <w:rsid w:val="006512AE"/>
    <w:rsid w:val="00655315"/>
    <w:rsid w:val="00655E62"/>
    <w:rsid w:val="0065663D"/>
    <w:rsid w:val="00661640"/>
    <w:rsid w:val="006778E3"/>
    <w:rsid w:val="006823DB"/>
    <w:rsid w:val="006906B7"/>
    <w:rsid w:val="0069600F"/>
    <w:rsid w:val="006A47AE"/>
    <w:rsid w:val="006B2A70"/>
    <w:rsid w:val="006B6867"/>
    <w:rsid w:val="006B6B32"/>
    <w:rsid w:val="006C3737"/>
    <w:rsid w:val="006C430C"/>
    <w:rsid w:val="006C4ED9"/>
    <w:rsid w:val="006D3FD3"/>
    <w:rsid w:val="006E0F82"/>
    <w:rsid w:val="006F301A"/>
    <w:rsid w:val="00703046"/>
    <w:rsid w:val="00706D60"/>
    <w:rsid w:val="00710767"/>
    <w:rsid w:val="007142D3"/>
    <w:rsid w:val="00714A94"/>
    <w:rsid w:val="00724290"/>
    <w:rsid w:val="007317B5"/>
    <w:rsid w:val="007331D7"/>
    <w:rsid w:val="0073372F"/>
    <w:rsid w:val="00733E78"/>
    <w:rsid w:val="00740EF4"/>
    <w:rsid w:val="00751788"/>
    <w:rsid w:val="00756A43"/>
    <w:rsid w:val="00770A3A"/>
    <w:rsid w:val="00770E01"/>
    <w:rsid w:val="007B7586"/>
    <w:rsid w:val="007E074E"/>
    <w:rsid w:val="007E35A5"/>
    <w:rsid w:val="007E363C"/>
    <w:rsid w:val="007F308B"/>
    <w:rsid w:val="00800598"/>
    <w:rsid w:val="008041A8"/>
    <w:rsid w:val="008327CF"/>
    <w:rsid w:val="0084711C"/>
    <w:rsid w:val="00851329"/>
    <w:rsid w:val="0085178B"/>
    <w:rsid w:val="00873804"/>
    <w:rsid w:val="00875493"/>
    <w:rsid w:val="008877A1"/>
    <w:rsid w:val="008A5417"/>
    <w:rsid w:val="008A68C8"/>
    <w:rsid w:val="008B18E1"/>
    <w:rsid w:val="008B19E8"/>
    <w:rsid w:val="008B678D"/>
    <w:rsid w:val="008E4CD9"/>
    <w:rsid w:val="008E68A6"/>
    <w:rsid w:val="008F4012"/>
    <w:rsid w:val="008F67E8"/>
    <w:rsid w:val="00903775"/>
    <w:rsid w:val="0090761B"/>
    <w:rsid w:val="00907F25"/>
    <w:rsid w:val="009116B4"/>
    <w:rsid w:val="009335A5"/>
    <w:rsid w:val="00935132"/>
    <w:rsid w:val="0094457B"/>
    <w:rsid w:val="00966C56"/>
    <w:rsid w:val="0096777A"/>
    <w:rsid w:val="0097024E"/>
    <w:rsid w:val="00974552"/>
    <w:rsid w:val="009770AE"/>
    <w:rsid w:val="009804A9"/>
    <w:rsid w:val="00981A74"/>
    <w:rsid w:val="00987F43"/>
    <w:rsid w:val="0099002F"/>
    <w:rsid w:val="009A0C3E"/>
    <w:rsid w:val="009B24E6"/>
    <w:rsid w:val="009B41CB"/>
    <w:rsid w:val="009B658F"/>
    <w:rsid w:val="009B7992"/>
    <w:rsid w:val="009B7A6B"/>
    <w:rsid w:val="009C36C5"/>
    <w:rsid w:val="009C56F3"/>
    <w:rsid w:val="009C7445"/>
    <w:rsid w:val="009E0AEE"/>
    <w:rsid w:val="009E10BD"/>
    <w:rsid w:val="009F08A3"/>
    <w:rsid w:val="009F403A"/>
    <w:rsid w:val="00A11154"/>
    <w:rsid w:val="00A36902"/>
    <w:rsid w:val="00A4774E"/>
    <w:rsid w:val="00A518CA"/>
    <w:rsid w:val="00A578CE"/>
    <w:rsid w:val="00A63EBC"/>
    <w:rsid w:val="00A67774"/>
    <w:rsid w:val="00A71436"/>
    <w:rsid w:val="00A83A3F"/>
    <w:rsid w:val="00A85BD1"/>
    <w:rsid w:val="00A91D05"/>
    <w:rsid w:val="00AA49D7"/>
    <w:rsid w:val="00AD0716"/>
    <w:rsid w:val="00AE0A84"/>
    <w:rsid w:val="00AE7F4F"/>
    <w:rsid w:val="00B01BDC"/>
    <w:rsid w:val="00B1245B"/>
    <w:rsid w:val="00B24919"/>
    <w:rsid w:val="00B3634F"/>
    <w:rsid w:val="00B56DF1"/>
    <w:rsid w:val="00B63D94"/>
    <w:rsid w:val="00B6657E"/>
    <w:rsid w:val="00B73C61"/>
    <w:rsid w:val="00B77E44"/>
    <w:rsid w:val="00B8244B"/>
    <w:rsid w:val="00B9702E"/>
    <w:rsid w:val="00BA4112"/>
    <w:rsid w:val="00BB0C86"/>
    <w:rsid w:val="00BB3487"/>
    <w:rsid w:val="00BD228B"/>
    <w:rsid w:val="00BE71B2"/>
    <w:rsid w:val="00C05E09"/>
    <w:rsid w:val="00C270AC"/>
    <w:rsid w:val="00C454D3"/>
    <w:rsid w:val="00C47447"/>
    <w:rsid w:val="00C60D4D"/>
    <w:rsid w:val="00C6701C"/>
    <w:rsid w:val="00C7287A"/>
    <w:rsid w:val="00C73DF6"/>
    <w:rsid w:val="00C80130"/>
    <w:rsid w:val="00C82CDF"/>
    <w:rsid w:val="00C851FC"/>
    <w:rsid w:val="00C85251"/>
    <w:rsid w:val="00C93686"/>
    <w:rsid w:val="00CA722F"/>
    <w:rsid w:val="00CB1CFE"/>
    <w:rsid w:val="00CB2C44"/>
    <w:rsid w:val="00CC691B"/>
    <w:rsid w:val="00CF0750"/>
    <w:rsid w:val="00CF4053"/>
    <w:rsid w:val="00CF5D15"/>
    <w:rsid w:val="00CF754B"/>
    <w:rsid w:val="00D03A4D"/>
    <w:rsid w:val="00D12E22"/>
    <w:rsid w:val="00D25B00"/>
    <w:rsid w:val="00D26120"/>
    <w:rsid w:val="00D31AD0"/>
    <w:rsid w:val="00D3344B"/>
    <w:rsid w:val="00D63AFC"/>
    <w:rsid w:val="00D713FA"/>
    <w:rsid w:val="00D8738F"/>
    <w:rsid w:val="00D90D63"/>
    <w:rsid w:val="00D92464"/>
    <w:rsid w:val="00DA25BD"/>
    <w:rsid w:val="00DA6894"/>
    <w:rsid w:val="00DC1CF7"/>
    <w:rsid w:val="00DC487D"/>
    <w:rsid w:val="00DC6F79"/>
    <w:rsid w:val="00DD7432"/>
    <w:rsid w:val="00DF772B"/>
    <w:rsid w:val="00E224E9"/>
    <w:rsid w:val="00E235E0"/>
    <w:rsid w:val="00E33E6F"/>
    <w:rsid w:val="00E4321D"/>
    <w:rsid w:val="00E52A32"/>
    <w:rsid w:val="00E541C4"/>
    <w:rsid w:val="00E55C29"/>
    <w:rsid w:val="00E653C0"/>
    <w:rsid w:val="00E66A50"/>
    <w:rsid w:val="00E7383A"/>
    <w:rsid w:val="00E7629E"/>
    <w:rsid w:val="00E77E04"/>
    <w:rsid w:val="00E826F8"/>
    <w:rsid w:val="00E8374D"/>
    <w:rsid w:val="00E930ED"/>
    <w:rsid w:val="00E96235"/>
    <w:rsid w:val="00EB318B"/>
    <w:rsid w:val="00EC4394"/>
    <w:rsid w:val="00EC4AAE"/>
    <w:rsid w:val="00ED5BC3"/>
    <w:rsid w:val="00EE2D98"/>
    <w:rsid w:val="00EE4637"/>
    <w:rsid w:val="00EE4B2E"/>
    <w:rsid w:val="00EE7A34"/>
    <w:rsid w:val="00EF6D56"/>
    <w:rsid w:val="00F01492"/>
    <w:rsid w:val="00F10AB7"/>
    <w:rsid w:val="00F25FD3"/>
    <w:rsid w:val="00F421C1"/>
    <w:rsid w:val="00F43844"/>
    <w:rsid w:val="00F5245D"/>
    <w:rsid w:val="00F5592B"/>
    <w:rsid w:val="00F71A61"/>
    <w:rsid w:val="00F8576E"/>
    <w:rsid w:val="00F86F09"/>
    <w:rsid w:val="00F90700"/>
    <w:rsid w:val="00F96C55"/>
    <w:rsid w:val="00FA212A"/>
    <w:rsid w:val="00FA6E25"/>
    <w:rsid w:val="00FD6CEF"/>
    <w:rsid w:val="00FE1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858A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1B"/>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paragraph" w:styleId="Heading3">
    <w:name w:val="heading 3"/>
    <w:basedOn w:val="Normal"/>
    <w:next w:val="Normal"/>
    <w:link w:val="Heading3Char"/>
    <w:uiPriority w:val="9"/>
    <w:semiHidden/>
    <w:qFormat/>
    <w:rsid w:val="004250C9"/>
    <w:pPr>
      <w:keepNext/>
      <w:keepLines/>
      <w:spacing w:before="40" w:after="0"/>
      <w:outlineLvl w:val="2"/>
    </w:pPr>
    <w:rPr>
      <w:rFonts w:asciiTheme="majorHAnsi" w:eastAsiaTheme="majorEastAsia" w:hAnsiTheme="majorHAnsi" w:cstheme="majorBidi"/>
      <w:color w:val="6C1B14"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customStyle="1" w:styleId="Heading3Char">
    <w:name w:val="Heading 3 Char"/>
    <w:basedOn w:val="DefaultParagraphFont"/>
    <w:link w:val="Heading3"/>
    <w:uiPriority w:val="9"/>
    <w:semiHidden/>
    <w:rsid w:val="004250C9"/>
    <w:rPr>
      <w:rFonts w:asciiTheme="majorHAnsi" w:eastAsiaTheme="majorEastAsia" w:hAnsiTheme="majorHAnsi" w:cstheme="majorBidi"/>
      <w:color w:val="6C1B14"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088453">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White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CFDEF1451E4711844EEBC932964CDC"/>
        <w:category>
          <w:name w:val="General"/>
          <w:gallery w:val="placeholder"/>
        </w:category>
        <w:types>
          <w:type w:val="bbPlcHdr"/>
        </w:types>
        <w:behaviors>
          <w:behavior w:val="content"/>
        </w:behaviors>
        <w:guid w:val="{76051E99-0D21-44E6-A562-99E22A43D7DD}"/>
      </w:docPartPr>
      <w:docPartBody>
        <w:p w:rsidR="00D87CFE" w:rsidRDefault="00A05C10">
          <w:pPr>
            <w:pStyle w:val="88CFDEF1451E4711844EEBC932964CDC"/>
          </w:pPr>
          <w:r w:rsidRPr="00C851FC">
            <w:t>product</w:t>
          </w:r>
        </w:p>
      </w:docPartBody>
    </w:docPart>
    <w:docPart>
      <w:docPartPr>
        <w:name w:val="816D354D93474616954E06FDFA70B4EC"/>
        <w:category>
          <w:name w:val="General"/>
          <w:gallery w:val="placeholder"/>
        </w:category>
        <w:types>
          <w:type w:val="bbPlcHdr"/>
        </w:types>
        <w:behaviors>
          <w:behavior w:val="content"/>
        </w:behaviors>
        <w:guid w:val="{A2AC42E8-7957-420C-83F3-DF6D01D3EA73}"/>
      </w:docPartPr>
      <w:docPartBody>
        <w:p w:rsidR="00D87CFE" w:rsidRDefault="00A05C10">
          <w:pPr>
            <w:pStyle w:val="816D354D93474616954E06FDFA70B4EC"/>
          </w:pPr>
          <w:r w:rsidRPr="00194A6B">
            <w:t>Subtitle goes here</w:t>
          </w:r>
        </w:p>
      </w:docPartBody>
    </w:docPart>
    <w:docPart>
      <w:docPartPr>
        <w:name w:val="049E6252855047888043862D50DBBA0F"/>
        <w:category>
          <w:name w:val="General"/>
          <w:gallery w:val="placeholder"/>
        </w:category>
        <w:types>
          <w:type w:val="bbPlcHdr"/>
        </w:types>
        <w:behaviors>
          <w:behavior w:val="content"/>
        </w:behaviors>
        <w:guid w:val="{22D5E07E-1B88-490B-A26F-AD91A0616DF8}"/>
      </w:docPartPr>
      <w:docPartBody>
        <w:p w:rsidR="00D87CFE" w:rsidRDefault="00A05C10">
          <w:pPr>
            <w:pStyle w:val="049E6252855047888043862D50DBBA0F"/>
          </w:pPr>
          <w:r w:rsidRPr="00194A6B">
            <w:t>Mirjam Nilsson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41"/>
    <w:rsid w:val="0008010E"/>
    <w:rsid w:val="00107941"/>
    <w:rsid w:val="002E448A"/>
    <w:rsid w:val="00683268"/>
    <w:rsid w:val="007266F1"/>
    <w:rsid w:val="008E66C3"/>
    <w:rsid w:val="00A05C10"/>
    <w:rsid w:val="00B708E4"/>
    <w:rsid w:val="00C54252"/>
    <w:rsid w:val="00D3369E"/>
    <w:rsid w:val="00D87CFE"/>
    <w:rsid w:val="00E75C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before="40" w:after="0"/>
      <w:outlineLvl w:val="1"/>
    </w:pPr>
    <w:rPr>
      <w:rFonts w:eastAsiaTheme="majorEastAsia" w:cs="Times New Roman (Headings CS)"/>
      <w:b/>
      <w:caps/>
      <w:color w:val="196B24" w:themeColor="accent3"/>
      <w:spacing w:val="20"/>
      <w:kern w:val="0"/>
      <w:sz w:val="24"/>
      <w:szCs w:val="2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CFDEF1451E4711844EEBC932964CDC">
    <w:name w:val="88CFDEF1451E4711844EEBC932964CDC"/>
  </w:style>
  <w:style w:type="paragraph" w:customStyle="1" w:styleId="816D354D93474616954E06FDFA70B4EC">
    <w:name w:val="816D354D93474616954E06FDFA70B4EC"/>
  </w:style>
  <w:style w:type="paragraph" w:customStyle="1" w:styleId="049E6252855047888043862D50DBBA0F">
    <w:name w:val="049E6252855047888043862D50DBBA0F"/>
  </w:style>
  <w:style w:type="character" w:customStyle="1" w:styleId="Heading2Char">
    <w:name w:val="Heading 2 Char"/>
    <w:basedOn w:val="DefaultParagraphFont"/>
    <w:link w:val="Heading2"/>
    <w:uiPriority w:val="9"/>
    <w:rPr>
      <w:rFonts w:eastAsiaTheme="majorEastAsia" w:cs="Times New Roman (Headings CS)"/>
      <w:b/>
      <w:caps/>
      <w:color w:val="196B24" w:themeColor="accent3"/>
      <w:spacing w:val="20"/>
      <w:kern w:val="0"/>
      <w:sz w:val="24"/>
      <w:szCs w:val="26"/>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2.xml><?xml version="1.0" encoding="utf-8"?>
<ds:datastoreItem xmlns:ds="http://schemas.openxmlformats.org/officeDocument/2006/customXml" ds:itemID="{D2B884FF-26B5-42F6-A58B-11BF2520E1E8}">
  <ds:schemaRefs>
    <ds:schemaRef ds:uri="http://schemas.microsoft.com/sharepoint/v3/contenttype/forms"/>
  </ds:schemaRefs>
</ds:datastoreItem>
</file>

<file path=customXml/itemProps3.xml><?xml version="1.0" encoding="utf-8"?>
<ds:datastoreItem xmlns:ds="http://schemas.openxmlformats.org/officeDocument/2006/customXml" ds:itemID="{16504D4B-06F4-4165-A03A-EA06E5C9D79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FF9A9759-A7AE-4004-BBA6-8AE6BDDC3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Whitepaper.dotx</Template>
  <TotalTime>0</TotalTime>
  <Pages>3</Pages>
  <Words>328</Words>
  <Characters>1726</Characters>
  <Application>Microsoft Office Word</Application>
  <DocSecurity>0</DocSecurity>
  <Lines>61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2024-01-25T02:24:00Z</dcterms:created>
  <dcterms:modified xsi:type="dcterms:W3CDTF">2024-03-16T04:42:00Z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23b16d77cacc1157b94520f843bb127d5e318bf5819775e8966347b77fda4a5c</vt:lpwstr>
  </property>
</Properties>
</file>